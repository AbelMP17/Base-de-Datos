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Liberation Serif" w:eastAsia="Noto Serif CJK SC" w:hAnsi="Liberation Serif" w:cs="Lohit Devanagari"/>
          <w:kern w:val="3"/>
          <w:sz w:val="24"/>
          <w:szCs w:val="24"/>
          <w:lang w:eastAsia="zh-CN" w:bidi="hi-IN"/>
        </w:rPr>
        <w:id w:val="-655992258"/>
        <w:docPartObj>
          <w:docPartGallery w:val="Cover Pages"/>
          <w:docPartUnique/>
        </w:docPartObj>
      </w:sdtPr>
      <w:sdtEndPr/>
      <w:sdtContent>
        <w:p w14:paraId="634FF82A" w14:textId="77777777" w:rsidR="00412F02" w:rsidRDefault="00412F0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AEC8D5F" wp14:editId="1FF854F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2-1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C7ADE79" w14:textId="7347377A" w:rsidR="00412F02" w:rsidRDefault="00FC4EB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17-2-2023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EC8D5F" id="Grupo 2" o:spid="_x0000_s1026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2-1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C7ADE79" w14:textId="7347377A" w:rsidR="00412F02" w:rsidRDefault="00FC4EB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17-2-2023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4E097AC" wp14:editId="0727525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326A9B" w14:textId="77777777" w:rsidR="00412F02" w:rsidRDefault="00FC4EB1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12F0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Abel Martínez Peinado</w:t>
                                    </w:r>
                                  </w:sdtContent>
                                </w:sdt>
                              </w:p>
                              <w:p w14:paraId="1330C25C" w14:textId="77777777" w:rsidR="00412F02" w:rsidRDefault="00FC4EB1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12F0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1º DUAL DAW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E097A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233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2326A9B" w14:textId="77777777" w:rsidR="00412F02" w:rsidRDefault="00FC4EB1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12F0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Abel Martínez Peinado</w:t>
                              </w:r>
                            </w:sdtContent>
                          </w:sdt>
                        </w:p>
                        <w:p w14:paraId="1330C25C" w14:textId="77777777" w:rsidR="00412F02" w:rsidRDefault="00FC4EB1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12F0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1º DUAL DAW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8E9792" wp14:editId="1B5965D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796A13" w14:textId="36D35E89" w:rsidR="00412F02" w:rsidRDefault="00FC4EB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12F0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Actividades U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3CE71BDE" w14:textId="77777777" w:rsidR="00412F02" w:rsidRDefault="00FC4EB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12F0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Base de datos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8E9792" id="Cuadro de texto 11" o:spid="_x0000_s1056" type="#_x0000_t202" style="position:absolute;margin-left:0;margin-top:0;width:4in;height:84.25pt;z-index:25166131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0796A13" w14:textId="36D35E89" w:rsidR="00412F02" w:rsidRDefault="00FC4EB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12F0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Actividades U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3</w:t>
                              </w:r>
                            </w:sdtContent>
                          </w:sdt>
                        </w:p>
                        <w:p w14:paraId="3CE71BDE" w14:textId="77777777" w:rsidR="00412F02" w:rsidRDefault="00FC4EB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12F0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Base de datos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DF0512E" w14:textId="77777777" w:rsidR="00412F02" w:rsidRDefault="00412F02">
          <w:pPr>
            <w:rPr>
              <w:rFonts w:ascii="Times New Roman" w:eastAsia="Times New Roman" w:hAnsi="Times New Roman" w:cs="Times New Roman"/>
              <w:b/>
              <w:bCs/>
            </w:rPr>
          </w:pPr>
          <w:r>
            <w:br w:type="page"/>
          </w:r>
        </w:p>
      </w:sdtContent>
    </w:sdt>
    <w:sdt>
      <w:sdtPr>
        <w:rPr>
          <w:rFonts w:ascii="Liberation Serif" w:eastAsia="Noto Serif CJK SC" w:hAnsi="Liberation Serif" w:cs="Lohit Devanagari"/>
          <w:color w:val="auto"/>
          <w:kern w:val="3"/>
          <w:sz w:val="24"/>
          <w:szCs w:val="24"/>
          <w:lang w:eastAsia="zh-CN" w:bidi="hi-IN"/>
        </w:rPr>
        <w:id w:val="-9093012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671718" w14:textId="77777777" w:rsidR="00412F02" w:rsidRPr="00412F02" w:rsidRDefault="00412F02" w:rsidP="00BD785F">
          <w:pPr>
            <w:pStyle w:val="TtuloTDC"/>
            <w:pBdr>
              <w:bottom w:val="single" w:sz="4" w:space="1" w:color="auto"/>
            </w:pBdr>
            <w:shd w:val="clear" w:color="auto" w:fill="2F5496" w:themeFill="accent1" w:themeFillShade="BF"/>
            <w:jc w:val="center"/>
            <w:rPr>
              <w:b/>
              <w:bCs/>
              <w:color w:val="FFFFFF" w:themeColor="background1"/>
            </w:rPr>
          </w:pPr>
          <w:r w:rsidRPr="00412F02">
            <w:rPr>
              <w:b/>
              <w:bCs/>
              <w:color w:val="FFFFFF" w:themeColor="background1"/>
            </w:rPr>
            <w:t>Índice</w:t>
          </w:r>
        </w:p>
        <w:p w14:paraId="28EDD534" w14:textId="77777777" w:rsidR="0095505D" w:rsidRDefault="000D62A3" w:rsidP="0095505D">
          <w:pPr>
            <w:pStyle w:val="TDC2"/>
            <w:tabs>
              <w:tab w:val="right" w:leader="dot" w:pos="9628"/>
            </w:tabs>
            <w:ind w:left="0"/>
            <w:rPr>
              <w:noProof/>
            </w:rPr>
          </w:pPr>
          <w:r w:rsidRPr="00BD3A50">
            <w:rPr>
              <w:rFonts w:ascii="Times New Roman" w:hAnsi="Times New Roman" w:cs="Times New Roman"/>
              <w:b/>
              <w:bCs/>
            </w:rPr>
            <w:t xml:space="preserve"> </w:t>
          </w:r>
          <w:r w:rsidR="00412F02" w:rsidRPr="00BD3A50">
            <w:rPr>
              <w:rFonts w:ascii="Times New Roman" w:hAnsi="Times New Roman" w:cs="Times New Roman"/>
              <w:b/>
              <w:bCs/>
            </w:rPr>
            <w:fldChar w:fldCharType="begin"/>
          </w:r>
          <w:r w:rsidR="00412F02" w:rsidRPr="00BD3A50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="00412F02" w:rsidRPr="00BD3A50">
            <w:rPr>
              <w:rFonts w:ascii="Times New Roman" w:hAnsi="Times New Roman" w:cs="Times New Roman"/>
              <w:b/>
              <w:bCs/>
            </w:rPr>
            <w:fldChar w:fldCharType="separate"/>
          </w:r>
        </w:p>
        <w:p w14:paraId="4718EB6E" w14:textId="77777777" w:rsidR="0095505D" w:rsidRDefault="00FC4EB1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115877723" w:history="1">
            <w:r w:rsidR="0095505D" w:rsidRPr="00890AED">
              <w:rPr>
                <w:rStyle w:val="Hipervnculo"/>
                <w:b/>
                <w:bCs/>
                <w:noProof/>
              </w:rPr>
              <w:t>2. Los ficheros de información.</w:t>
            </w:r>
            <w:r w:rsidR="0095505D">
              <w:rPr>
                <w:noProof/>
                <w:webHidden/>
              </w:rPr>
              <w:tab/>
            </w:r>
            <w:r w:rsidR="0095505D">
              <w:rPr>
                <w:noProof/>
                <w:webHidden/>
              </w:rPr>
              <w:fldChar w:fldCharType="begin"/>
            </w:r>
            <w:r w:rsidR="0095505D">
              <w:rPr>
                <w:noProof/>
                <w:webHidden/>
              </w:rPr>
              <w:instrText xml:space="preserve"> PAGEREF _Toc115877723 \h </w:instrText>
            </w:r>
            <w:r w:rsidR="0095505D">
              <w:rPr>
                <w:noProof/>
                <w:webHidden/>
              </w:rPr>
            </w:r>
            <w:r w:rsidR="0095505D">
              <w:rPr>
                <w:noProof/>
                <w:webHidden/>
              </w:rPr>
              <w:fldChar w:fldCharType="separate"/>
            </w:r>
            <w:r w:rsidR="00DF77A1">
              <w:rPr>
                <w:noProof/>
                <w:webHidden/>
              </w:rPr>
              <w:t>2</w:t>
            </w:r>
            <w:r w:rsidR="0095505D">
              <w:rPr>
                <w:noProof/>
                <w:webHidden/>
              </w:rPr>
              <w:fldChar w:fldCharType="end"/>
            </w:r>
          </w:hyperlink>
        </w:p>
        <w:p w14:paraId="220CB600" w14:textId="77777777" w:rsidR="0095505D" w:rsidRDefault="00FC4EB1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115877724" w:history="1">
            <w:r w:rsidR="0095505D" w:rsidRPr="00890AED">
              <w:rPr>
                <w:rStyle w:val="Hipervnculo"/>
                <w:b/>
                <w:bCs/>
                <w:noProof/>
              </w:rPr>
              <w:t>3. Bases de datos.</w:t>
            </w:r>
            <w:r w:rsidR="0095505D">
              <w:rPr>
                <w:noProof/>
                <w:webHidden/>
              </w:rPr>
              <w:tab/>
            </w:r>
            <w:r w:rsidR="0095505D">
              <w:rPr>
                <w:noProof/>
                <w:webHidden/>
              </w:rPr>
              <w:fldChar w:fldCharType="begin"/>
            </w:r>
            <w:r w:rsidR="0095505D">
              <w:rPr>
                <w:noProof/>
                <w:webHidden/>
              </w:rPr>
              <w:instrText xml:space="preserve"> PAGEREF _Toc115877724 \h </w:instrText>
            </w:r>
            <w:r w:rsidR="0095505D">
              <w:rPr>
                <w:noProof/>
                <w:webHidden/>
              </w:rPr>
            </w:r>
            <w:r w:rsidR="0095505D">
              <w:rPr>
                <w:noProof/>
                <w:webHidden/>
              </w:rPr>
              <w:fldChar w:fldCharType="separate"/>
            </w:r>
            <w:r w:rsidR="00DF77A1">
              <w:rPr>
                <w:noProof/>
                <w:webHidden/>
              </w:rPr>
              <w:t>3</w:t>
            </w:r>
            <w:r w:rsidR="0095505D">
              <w:rPr>
                <w:noProof/>
                <w:webHidden/>
              </w:rPr>
              <w:fldChar w:fldCharType="end"/>
            </w:r>
          </w:hyperlink>
        </w:p>
        <w:p w14:paraId="5CAEEC13" w14:textId="77777777" w:rsidR="0095505D" w:rsidRDefault="00FC4EB1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115877725" w:history="1">
            <w:r w:rsidR="0095505D" w:rsidRPr="00890AED">
              <w:rPr>
                <w:rStyle w:val="Hipervnculo"/>
                <w:b/>
                <w:bCs/>
                <w:noProof/>
              </w:rPr>
              <w:t>4. Evolución de los modelos.</w:t>
            </w:r>
            <w:r w:rsidR="0095505D">
              <w:rPr>
                <w:noProof/>
                <w:webHidden/>
              </w:rPr>
              <w:tab/>
            </w:r>
            <w:r w:rsidR="0095505D">
              <w:rPr>
                <w:noProof/>
                <w:webHidden/>
              </w:rPr>
              <w:fldChar w:fldCharType="begin"/>
            </w:r>
            <w:r w:rsidR="0095505D">
              <w:rPr>
                <w:noProof/>
                <w:webHidden/>
              </w:rPr>
              <w:instrText xml:space="preserve"> PAGEREF _Toc115877725 \h </w:instrText>
            </w:r>
            <w:r w:rsidR="0095505D">
              <w:rPr>
                <w:noProof/>
                <w:webHidden/>
              </w:rPr>
            </w:r>
            <w:r w:rsidR="0095505D">
              <w:rPr>
                <w:noProof/>
                <w:webHidden/>
              </w:rPr>
              <w:fldChar w:fldCharType="separate"/>
            </w:r>
            <w:r w:rsidR="00DF77A1">
              <w:rPr>
                <w:noProof/>
                <w:webHidden/>
              </w:rPr>
              <w:t>5</w:t>
            </w:r>
            <w:r w:rsidR="0095505D">
              <w:rPr>
                <w:noProof/>
                <w:webHidden/>
              </w:rPr>
              <w:fldChar w:fldCharType="end"/>
            </w:r>
          </w:hyperlink>
        </w:p>
        <w:p w14:paraId="3DA37915" w14:textId="77777777" w:rsidR="0095505D" w:rsidRDefault="00FC4EB1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115877726" w:history="1">
            <w:r w:rsidR="0095505D" w:rsidRPr="00890AED">
              <w:rPr>
                <w:rStyle w:val="Hipervnculo"/>
                <w:b/>
                <w:bCs/>
                <w:noProof/>
              </w:rPr>
              <w:t>5. Sistemas Gestores de Bases de Datos (SGBD).</w:t>
            </w:r>
            <w:r w:rsidR="0095505D">
              <w:rPr>
                <w:noProof/>
                <w:webHidden/>
              </w:rPr>
              <w:tab/>
            </w:r>
            <w:r w:rsidR="0095505D">
              <w:rPr>
                <w:noProof/>
                <w:webHidden/>
              </w:rPr>
              <w:fldChar w:fldCharType="begin"/>
            </w:r>
            <w:r w:rsidR="0095505D">
              <w:rPr>
                <w:noProof/>
                <w:webHidden/>
              </w:rPr>
              <w:instrText xml:space="preserve"> PAGEREF _Toc115877726 \h </w:instrText>
            </w:r>
            <w:r w:rsidR="0095505D">
              <w:rPr>
                <w:noProof/>
                <w:webHidden/>
              </w:rPr>
            </w:r>
            <w:r w:rsidR="0095505D">
              <w:rPr>
                <w:noProof/>
                <w:webHidden/>
              </w:rPr>
              <w:fldChar w:fldCharType="separate"/>
            </w:r>
            <w:r w:rsidR="00DF77A1">
              <w:rPr>
                <w:noProof/>
                <w:webHidden/>
              </w:rPr>
              <w:t>5</w:t>
            </w:r>
            <w:r w:rsidR="0095505D">
              <w:rPr>
                <w:noProof/>
                <w:webHidden/>
              </w:rPr>
              <w:fldChar w:fldCharType="end"/>
            </w:r>
          </w:hyperlink>
        </w:p>
        <w:p w14:paraId="4368EED9" w14:textId="77777777" w:rsidR="0095505D" w:rsidRDefault="00FC4EB1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115877727" w:history="1">
            <w:r w:rsidR="0095505D" w:rsidRPr="00890AED">
              <w:rPr>
                <w:rStyle w:val="Hipervnculo"/>
                <w:b/>
                <w:bCs/>
                <w:noProof/>
              </w:rPr>
              <w:t>8. Fragmentación.</w:t>
            </w:r>
            <w:r w:rsidR="0095505D">
              <w:rPr>
                <w:noProof/>
                <w:webHidden/>
              </w:rPr>
              <w:tab/>
            </w:r>
            <w:r w:rsidR="0095505D">
              <w:rPr>
                <w:noProof/>
                <w:webHidden/>
              </w:rPr>
              <w:fldChar w:fldCharType="begin"/>
            </w:r>
            <w:r w:rsidR="0095505D">
              <w:rPr>
                <w:noProof/>
                <w:webHidden/>
              </w:rPr>
              <w:instrText xml:space="preserve"> PAGEREF _Toc115877727 \h </w:instrText>
            </w:r>
            <w:r w:rsidR="0095505D">
              <w:rPr>
                <w:noProof/>
                <w:webHidden/>
              </w:rPr>
            </w:r>
            <w:r w:rsidR="0095505D">
              <w:rPr>
                <w:noProof/>
                <w:webHidden/>
              </w:rPr>
              <w:fldChar w:fldCharType="separate"/>
            </w:r>
            <w:r w:rsidR="00DF77A1">
              <w:rPr>
                <w:noProof/>
                <w:webHidden/>
              </w:rPr>
              <w:t>6</w:t>
            </w:r>
            <w:r w:rsidR="0095505D">
              <w:rPr>
                <w:noProof/>
                <w:webHidden/>
              </w:rPr>
              <w:fldChar w:fldCharType="end"/>
            </w:r>
          </w:hyperlink>
        </w:p>
        <w:p w14:paraId="2B9FDAF7" w14:textId="77777777" w:rsidR="00412F02" w:rsidRDefault="00412F02" w:rsidP="00BD785F">
          <w:pPr>
            <w:jc w:val="center"/>
          </w:pPr>
          <w:r w:rsidRPr="00BD3A50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EA0114B" w14:textId="77777777" w:rsidR="00412F02" w:rsidRDefault="00412F02">
      <w:pPr>
        <w:pStyle w:val="Standard"/>
      </w:pPr>
    </w:p>
    <w:p w14:paraId="4DC442BC" w14:textId="77777777" w:rsidR="00412F02" w:rsidRDefault="00412F02">
      <w:pPr>
        <w:rPr>
          <w:rFonts w:ascii="Times New Roman" w:eastAsia="Times New Roman" w:hAnsi="Times New Roman" w:cs="Times New Roman"/>
          <w:b/>
          <w:bCs/>
        </w:rPr>
      </w:pPr>
      <w:r>
        <w:br w:type="page"/>
      </w:r>
    </w:p>
    <w:p w14:paraId="7D4113FD" w14:textId="7921076C" w:rsidR="00456F82" w:rsidRPr="009D784C" w:rsidRDefault="00FC4EB1" w:rsidP="00456F82">
      <w:pPr>
        <w:pStyle w:val="Ttulo1"/>
        <w:shd w:val="clear" w:color="auto" w:fill="8EAADB" w:themeFill="accent1" w:themeFillTint="99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lastRenderedPageBreak/>
        <w:t>Ejercicios 1, 2 y 3</w:t>
      </w:r>
    </w:p>
    <w:p w14:paraId="778F6595" w14:textId="77777777" w:rsidR="00FC4EB1" w:rsidRDefault="00FC4EB1" w:rsidP="00FC4EB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C151FE6" wp14:editId="4DCF3B09">
            <wp:extent cx="6106795" cy="3188335"/>
            <wp:effectExtent l="0" t="0" r="825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47663" w14:textId="77777777" w:rsidR="00FC4EB1" w:rsidRDefault="00FC4EB1" w:rsidP="00FC4EB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F6240CA" wp14:editId="7616E613">
            <wp:extent cx="6050942" cy="2525572"/>
            <wp:effectExtent l="0" t="0" r="6985" b="825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408" cy="252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5C914" w14:textId="34AB8035" w:rsidR="00FC4EB1" w:rsidRDefault="00FC4EB1" w:rsidP="00FC4EB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F187373" wp14:editId="457CEDAE">
            <wp:extent cx="6035040" cy="3261318"/>
            <wp:effectExtent l="0" t="0" r="381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37" cy="326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439E1" w14:textId="322FBE15" w:rsidR="00FC4EB1" w:rsidRPr="009D784C" w:rsidRDefault="00FC4EB1" w:rsidP="00FC4EB1">
      <w:pPr>
        <w:pStyle w:val="Ttulo1"/>
        <w:shd w:val="clear" w:color="auto" w:fill="8EAADB" w:themeFill="accent1" w:themeFillTint="99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lastRenderedPageBreak/>
        <w:t>Ejercicio</w:t>
      </w:r>
      <w:r>
        <w:rPr>
          <w:b/>
          <w:bCs/>
          <w:color w:val="FFFFFF" w:themeColor="background1"/>
        </w:rPr>
        <w:t xml:space="preserve"> 4</w:t>
      </w:r>
    </w:p>
    <w:p w14:paraId="41CC0AE9" w14:textId="77777777" w:rsid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 w:bidi="ar-SA"/>
        </w:rPr>
      </w:pPr>
    </w:p>
    <w:p w14:paraId="32674183" w14:textId="1770146B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 w:bidi="ar-SA"/>
        </w:rPr>
        <w:t>-- Apartado a)</w:t>
      </w:r>
    </w:p>
    <w:p w14:paraId="3E490493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CREATE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DATABASE centro;</w:t>
      </w:r>
    </w:p>
    <w:p w14:paraId="124147E8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</w:p>
    <w:p w14:paraId="6D705436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USE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centro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;</w:t>
      </w:r>
    </w:p>
    <w:p w14:paraId="095BA005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</w:p>
    <w:p w14:paraId="1B1691CC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CREATE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TABLE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proofErr w:type="spellStart"/>
      <w:proofErr w:type="gram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profesor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(</w:t>
      </w:r>
      <w:proofErr w:type="gramEnd"/>
    </w:p>
    <w:p w14:paraId="4BE3F881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   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nif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proofErr w:type="gram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VARCHAR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(</w:t>
      </w:r>
      <w:proofErr w:type="gramEnd"/>
      <w:r w:rsidRPr="00FC4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 w:bidi="ar-SA"/>
        </w:rPr>
        <w:t>9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)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PRIMARY KEY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,</w:t>
      </w:r>
    </w:p>
    <w:p w14:paraId="03C14BF4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    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nombre </w:t>
      </w:r>
      <w:proofErr w:type="gram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VARCHAR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(</w:t>
      </w:r>
      <w:proofErr w:type="gramEnd"/>
      <w:r w:rsidRPr="00FC4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 w:bidi="ar-SA"/>
        </w:rPr>
        <w:t>50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)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NOT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NULL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,</w:t>
      </w:r>
    </w:p>
    <w:p w14:paraId="298B7003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    apellidos </w:t>
      </w:r>
      <w:proofErr w:type="gram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VARCHAR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(</w:t>
      </w:r>
      <w:proofErr w:type="gramEnd"/>
      <w:r w:rsidRPr="00FC4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 w:bidi="ar-SA"/>
        </w:rPr>
        <w:t>100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)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NOT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NULL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,</w:t>
      </w:r>
    </w:p>
    <w:p w14:paraId="6554E88C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   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telefono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</w:t>
      </w:r>
      <w:proofErr w:type="spellStart"/>
      <w:proofErr w:type="gram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varchar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(</w:t>
      </w:r>
      <w:proofErr w:type="gramEnd"/>
      <w:r w:rsidRPr="00FC4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 w:bidi="ar-SA"/>
        </w:rPr>
        <w:t>9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),</w:t>
      </w:r>
    </w:p>
    <w:p w14:paraId="056A2B50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    sueldo </w:t>
      </w:r>
      <w:proofErr w:type="gram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DECIMAL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(</w:t>
      </w:r>
      <w:proofErr w:type="gramEnd"/>
      <w:r w:rsidRPr="00FC4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 w:bidi="ar-SA"/>
        </w:rPr>
        <w:t>6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,</w:t>
      </w:r>
      <w:r w:rsidRPr="00FC4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 w:bidi="ar-SA"/>
        </w:rPr>
        <w:t>2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)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CHECK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(sueldo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BETWEEN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 w:bidi="ar-SA"/>
        </w:rPr>
        <w:t>1500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AND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 w:bidi="ar-SA"/>
        </w:rPr>
        <w:t>2000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),</w:t>
      </w:r>
    </w:p>
    <w:p w14:paraId="550C577B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    especialidad </w:t>
      </w:r>
      <w:proofErr w:type="gram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VARCHAR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(</w:t>
      </w:r>
      <w:proofErr w:type="gramEnd"/>
      <w:r w:rsidRPr="00FC4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 w:bidi="ar-SA"/>
        </w:rPr>
        <w:t>30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),</w:t>
      </w:r>
    </w:p>
    <w:p w14:paraId="5584E518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   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fecha_alta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DATE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</w:t>
      </w:r>
    </w:p>
    <w:p w14:paraId="6655BAA2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);</w:t>
      </w:r>
    </w:p>
    <w:p w14:paraId="01E5CECB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</w:p>
    <w:p w14:paraId="683AF179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CREATE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TABLE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proofErr w:type="gram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modulo(</w:t>
      </w:r>
      <w:proofErr w:type="gramEnd"/>
    </w:p>
    <w:p w14:paraId="384EA3D9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   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codigo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proofErr w:type="gram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CHAR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(</w:t>
      </w:r>
      <w:proofErr w:type="gramEnd"/>
      <w:r w:rsidRPr="00FC4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 w:bidi="ar-SA"/>
        </w:rPr>
        <w:t>5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)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PRIMARY KEY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,</w:t>
      </w:r>
    </w:p>
    <w:p w14:paraId="3BF09419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    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nombre </w:t>
      </w:r>
      <w:proofErr w:type="gram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VARCHAR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(</w:t>
      </w:r>
      <w:proofErr w:type="gramEnd"/>
      <w:r w:rsidRPr="00FC4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 w:bidi="ar-SA"/>
        </w:rPr>
        <w:t>50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)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NOT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NULL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,</w:t>
      </w:r>
    </w:p>
    <w:p w14:paraId="176E5BE0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   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descripcion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</w:t>
      </w:r>
      <w:proofErr w:type="gram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VARCHAR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(</w:t>
      </w:r>
      <w:proofErr w:type="gramEnd"/>
      <w:r w:rsidRPr="00FC4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 w:bidi="ar-SA"/>
        </w:rPr>
        <w:t>200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),</w:t>
      </w:r>
    </w:p>
    <w:p w14:paraId="7FC75D37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    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horas TINYINT </w:t>
      </w:r>
      <w:proofErr w:type="gram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CHECK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(</w:t>
      </w:r>
      <w:proofErr w:type="gram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horas&lt;=</w:t>
      </w:r>
      <w:r w:rsidRPr="00FC4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 w:bidi="ar-SA"/>
        </w:rPr>
        <w:t>300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),</w:t>
      </w:r>
    </w:p>
    <w:p w14:paraId="1E4FF3B4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   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nif_profesor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proofErr w:type="gram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VARCHAR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(</w:t>
      </w:r>
      <w:proofErr w:type="gramEnd"/>
      <w:r w:rsidRPr="00FC4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 w:bidi="ar-SA"/>
        </w:rPr>
        <w:t>9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)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NOT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NULL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,</w:t>
      </w:r>
    </w:p>
    <w:p w14:paraId="7C450971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   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 xml:space="preserve">FOREIGN </w:t>
      </w:r>
      <w:proofErr w:type="gram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KEY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(</w:t>
      </w:r>
      <w:proofErr w:type="spellStart"/>
      <w:proofErr w:type="gram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nif_profesor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)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REFERENCES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profesor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(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nif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)</w:t>
      </w:r>
    </w:p>
    <w:p w14:paraId="7F883812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);</w:t>
      </w:r>
    </w:p>
    <w:p w14:paraId="27DC0CD7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</w:p>
    <w:p w14:paraId="3FE56926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CREATE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TABLE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proofErr w:type="spellStart"/>
      <w:proofErr w:type="gram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alumno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(</w:t>
      </w:r>
      <w:proofErr w:type="gramEnd"/>
    </w:p>
    <w:p w14:paraId="5EFFB6DC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   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num_expediente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proofErr w:type="gram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CHAR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(</w:t>
      </w:r>
      <w:proofErr w:type="gramEnd"/>
      <w:r w:rsidRPr="00FC4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 w:bidi="ar-SA"/>
        </w:rPr>
        <w:t>5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)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PRIMARY KEY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,</w:t>
      </w:r>
    </w:p>
    <w:p w14:paraId="131710E2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   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nif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proofErr w:type="gram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VARCHAR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(</w:t>
      </w:r>
      <w:proofErr w:type="gramEnd"/>
      <w:r w:rsidRPr="00FC4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 w:bidi="ar-SA"/>
        </w:rPr>
        <w:t>9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)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NOT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NULL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,</w:t>
      </w:r>
    </w:p>
    <w:p w14:paraId="76EF6459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    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nombre </w:t>
      </w:r>
      <w:proofErr w:type="gram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VARCHAR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(</w:t>
      </w:r>
      <w:proofErr w:type="gramEnd"/>
      <w:r w:rsidRPr="00FC4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 w:bidi="ar-SA"/>
        </w:rPr>
        <w:t>50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)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NOT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</w:t>
      </w:r>
      <w:proofErr w:type="spell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NuLL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,</w:t>
      </w:r>
    </w:p>
    <w:p w14:paraId="58E997A7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    apellidos </w:t>
      </w:r>
      <w:proofErr w:type="gram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VARCHAR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(</w:t>
      </w:r>
      <w:proofErr w:type="gramEnd"/>
      <w:r w:rsidRPr="00FC4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 w:bidi="ar-SA"/>
        </w:rPr>
        <w:t>100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)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NOT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</w:t>
      </w:r>
      <w:proofErr w:type="spell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null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,</w:t>
      </w:r>
    </w:p>
    <w:p w14:paraId="146BBC1C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    domicilio </w:t>
      </w:r>
      <w:proofErr w:type="gram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VARCHAR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(</w:t>
      </w:r>
      <w:proofErr w:type="gramEnd"/>
      <w:r w:rsidRPr="00FC4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 w:bidi="ar-SA"/>
        </w:rPr>
        <w:t>100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),</w:t>
      </w:r>
    </w:p>
    <w:p w14:paraId="041C3ADE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   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poblacion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</w:t>
      </w:r>
      <w:proofErr w:type="gram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VARCHAR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(</w:t>
      </w:r>
      <w:proofErr w:type="gramEnd"/>
      <w:r w:rsidRPr="00FC4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 w:bidi="ar-SA"/>
        </w:rPr>
        <w:t>100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),</w:t>
      </w:r>
    </w:p>
    <w:p w14:paraId="4A0B0F12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   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cod_postal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</w:t>
      </w:r>
      <w:proofErr w:type="gram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VARCHAR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(</w:t>
      </w:r>
      <w:proofErr w:type="gramEnd"/>
      <w:r w:rsidRPr="00FC4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 w:bidi="ar-SA"/>
        </w:rPr>
        <w:t>5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),</w:t>
      </w:r>
    </w:p>
    <w:p w14:paraId="254DF6C3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    provincia </w:t>
      </w:r>
      <w:proofErr w:type="gram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VARCHAR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(</w:t>
      </w:r>
      <w:proofErr w:type="gramEnd"/>
      <w:r w:rsidRPr="00FC4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 w:bidi="ar-SA"/>
        </w:rPr>
        <w:t>100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),</w:t>
      </w:r>
    </w:p>
    <w:p w14:paraId="3B006CC9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   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telefono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</w:t>
      </w:r>
      <w:proofErr w:type="gram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VARCHAR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(</w:t>
      </w:r>
      <w:proofErr w:type="gramEnd"/>
      <w:r w:rsidRPr="00FC4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 w:bidi="ar-SA"/>
        </w:rPr>
        <w:t>9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)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NOT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NULL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,</w:t>
      </w:r>
    </w:p>
    <w:p w14:paraId="1A5A1B9C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   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sexo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ENUM(</w:t>
      </w:r>
      <w:r w:rsidRPr="00FC4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 w:bidi="ar-SA"/>
        </w:rPr>
        <w:t>'H'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,</w:t>
      </w:r>
      <w:r w:rsidRPr="00FC4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 w:bidi="ar-SA"/>
        </w:rPr>
        <w:t>'M'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)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DEFAULT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(</w:t>
      </w:r>
      <w:r w:rsidRPr="00FC4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 w:bidi="ar-SA"/>
        </w:rPr>
        <w:t>'H'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)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NOT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NULL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,</w:t>
      </w:r>
    </w:p>
    <w:p w14:paraId="0DE1F92E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   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fec_nacimiento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DATE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NOT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null</w:t>
      </w:r>
    </w:p>
    <w:p w14:paraId="31211475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);</w:t>
      </w:r>
    </w:p>
    <w:p w14:paraId="5D1A8F90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</w:p>
    <w:p w14:paraId="5F0276F4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CREATE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TABLE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proofErr w:type="gram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matricula(</w:t>
      </w:r>
      <w:proofErr w:type="gramEnd"/>
    </w:p>
    <w:p w14:paraId="7C9A6134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   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expediente_alumno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</w:t>
      </w:r>
      <w:proofErr w:type="gram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CHAR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(</w:t>
      </w:r>
      <w:proofErr w:type="gramEnd"/>
      <w:r w:rsidRPr="00FC4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 w:bidi="ar-SA"/>
        </w:rPr>
        <w:t>5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)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NOT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</w:t>
      </w:r>
      <w:proofErr w:type="spell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null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,</w:t>
      </w:r>
    </w:p>
    <w:p w14:paraId="498FFDAD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   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cod_modulo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proofErr w:type="gram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CHAR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(</w:t>
      </w:r>
      <w:proofErr w:type="gramEnd"/>
      <w:r w:rsidRPr="00FC4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 w:bidi="ar-SA"/>
        </w:rPr>
        <w:t>5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)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NOT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null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,</w:t>
      </w:r>
    </w:p>
    <w:p w14:paraId="3403C45E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   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curso_escolar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INT,</w:t>
      </w:r>
    </w:p>
    <w:p w14:paraId="0F9120EB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    nota </w:t>
      </w:r>
      <w:proofErr w:type="gram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TINYINT(</w:t>
      </w:r>
      <w:proofErr w:type="gramEnd"/>
      <w:r w:rsidRPr="00FC4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 w:bidi="ar-SA"/>
        </w:rPr>
        <w:t>2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),</w:t>
      </w:r>
    </w:p>
    <w:p w14:paraId="4DA897E2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   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 xml:space="preserve">PRIMARY </w:t>
      </w:r>
      <w:proofErr w:type="gram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KEY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(</w:t>
      </w:r>
      <w:proofErr w:type="spellStart"/>
      <w:proofErr w:type="gram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expediente_alumno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,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cod_modulo,curso_escolar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),</w:t>
      </w:r>
    </w:p>
    <w:p w14:paraId="57D7A200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   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 xml:space="preserve">FOREIGN </w:t>
      </w:r>
      <w:proofErr w:type="gram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KEY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(</w:t>
      </w:r>
      <w:proofErr w:type="spellStart"/>
      <w:proofErr w:type="gram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expediente_alumno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)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REFERENCES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alumno(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num_expediente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),</w:t>
      </w:r>
    </w:p>
    <w:p w14:paraId="066EBF3B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   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 xml:space="preserve">FOREIGN </w:t>
      </w:r>
      <w:proofErr w:type="gram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KEY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(</w:t>
      </w:r>
      <w:proofErr w:type="spellStart"/>
      <w:proofErr w:type="gram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cod_modulo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)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REFERENCES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modulo(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codigo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)</w:t>
      </w:r>
    </w:p>
    <w:p w14:paraId="61AAFD1E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);</w:t>
      </w:r>
    </w:p>
    <w:p w14:paraId="77BD5B0F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</w:p>
    <w:p w14:paraId="365B559F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 w:bidi="ar-SA"/>
        </w:rPr>
        <w:lastRenderedPageBreak/>
        <w:t>-- Apartado b)</w:t>
      </w:r>
    </w:p>
    <w:p w14:paraId="68F0824F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ALTER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TABLE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profesor MODIFY sueldo </w:t>
      </w:r>
      <w:proofErr w:type="gram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DECIMAL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(</w:t>
      </w:r>
      <w:proofErr w:type="gramEnd"/>
      <w:r w:rsidRPr="00FC4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 w:bidi="ar-SA"/>
        </w:rPr>
        <w:t>6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,</w:t>
      </w:r>
      <w:r w:rsidRPr="00FC4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 w:bidi="ar-SA"/>
        </w:rPr>
        <w:t>2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);</w:t>
      </w:r>
    </w:p>
    <w:p w14:paraId="6DC410D3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</w:p>
    <w:p w14:paraId="15C65FB9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ALTER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TABLE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modulo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DROP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descripcion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;</w:t>
      </w:r>
    </w:p>
    <w:p w14:paraId="7652F36D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</w:p>
    <w:p w14:paraId="675197C7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ALTER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TABLE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profesor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ADD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cargo </w:t>
      </w:r>
      <w:proofErr w:type="gram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VARCHAR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(</w:t>
      </w:r>
      <w:proofErr w:type="gramEnd"/>
      <w:r w:rsidRPr="00FC4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 w:bidi="ar-SA"/>
        </w:rPr>
        <w:t>20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);</w:t>
      </w:r>
    </w:p>
    <w:p w14:paraId="40389ECF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</w:p>
    <w:p w14:paraId="57314C28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ALTER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TABLE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matricula MODIFY nota </w:t>
      </w:r>
      <w:proofErr w:type="gram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DECIMAL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(</w:t>
      </w:r>
      <w:proofErr w:type="gramEnd"/>
      <w:r w:rsidRPr="00FC4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 w:bidi="ar-SA"/>
        </w:rPr>
        <w:t>4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,</w:t>
      </w:r>
      <w:r w:rsidRPr="00FC4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 w:bidi="ar-SA"/>
        </w:rPr>
        <w:t>2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) UNSIGNED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not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null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CHECK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(nota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BETWEEN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 w:bidi="ar-SA"/>
        </w:rPr>
        <w:t>0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AND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 w:bidi="ar-SA"/>
        </w:rPr>
        <w:t>10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);</w:t>
      </w:r>
    </w:p>
    <w:p w14:paraId="19437605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</w:p>
    <w:p w14:paraId="4C136F57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CREATE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INDEX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indiceAlumno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ON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alumno (nombre);</w:t>
      </w:r>
    </w:p>
    <w:p w14:paraId="20A3280F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</w:p>
    <w:p w14:paraId="2E449DEB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RENAME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TABLE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modulo TO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asignatura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;</w:t>
      </w:r>
    </w:p>
    <w:p w14:paraId="196B0B61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</w:p>
    <w:p w14:paraId="3AA034E5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ALTER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TABLE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profesor CHANGE sueldo salario </w:t>
      </w:r>
      <w:proofErr w:type="gram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DECIMAL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(</w:t>
      </w:r>
      <w:proofErr w:type="gramEnd"/>
      <w:r w:rsidRPr="00FC4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 w:bidi="ar-SA"/>
        </w:rPr>
        <w:t>4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,</w:t>
      </w:r>
      <w:r w:rsidRPr="00FC4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 w:bidi="ar-SA"/>
        </w:rPr>
        <w:t>2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);</w:t>
      </w:r>
    </w:p>
    <w:p w14:paraId="2F1A18EC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</w:p>
    <w:p w14:paraId="173AE683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 w:bidi="ar-SA"/>
        </w:rPr>
        <w:t>-- NO</w:t>
      </w:r>
    </w:p>
    <w:p w14:paraId="49A9DBB9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</w:p>
    <w:p w14:paraId="145F2186" w14:textId="4BCB75C5" w:rsid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 w:bidi="ar-SA"/>
        </w:rPr>
        <w:t xml:space="preserve">--ALTER TABLE </w:t>
      </w:r>
      <w:proofErr w:type="spellStart"/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 w:bidi="ar-SA"/>
        </w:rPr>
        <w:t>alumno</w:t>
      </w:r>
      <w:proofErr w:type="spellEnd"/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 w:bidi="ar-SA"/>
        </w:rPr>
        <w:t xml:space="preserve"> MODIFY </w:t>
      </w:r>
      <w:proofErr w:type="spellStart"/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 w:bidi="ar-SA"/>
        </w:rPr>
        <w:t>sexo</w:t>
      </w:r>
      <w:proofErr w:type="spellEnd"/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 w:bidi="ar-SA"/>
        </w:rPr>
        <w:t xml:space="preserve"> </w:t>
      </w:r>
      <w:proofErr w:type="gramStart"/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 w:bidi="ar-SA"/>
        </w:rPr>
        <w:t>CHECK(</w:t>
      </w:r>
      <w:proofErr w:type="spellStart"/>
      <w:proofErr w:type="gramEnd"/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 w:bidi="ar-SA"/>
        </w:rPr>
        <w:t>sexo</w:t>
      </w:r>
      <w:proofErr w:type="spellEnd"/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 w:bidi="ar-SA"/>
        </w:rPr>
        <w:t xml:space="preserve"> in('H','M'));</w:t>
      </w:r>
    </w:p>
    <w:p w14:paraId="5771DA56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</w:p>
    <w:p w14:paraId="32624B78" w14:textId="45D1F1EE" w:rsidR="00FC4EB1" w:rsidRDefault="00FC4EB1" w:rsidP="00FC4EB1">
      <w:pPr>
        <w:rPr>
          <w:rFonts w:ascii="Times New Roman" w:hAnsi="Times New Roman" w:cs="Times New Roman"/>
          <w:b/>
          <w:bCs/>
          <w:lang w:val="en-US"/>
        </w:rPr>
      </w:pPr>
    </w:p>
    <w:p w14:paraId="3DB236B7" w14:textId="40BDA5E4" w:rsidR="00FC4EB1" w:rsidRPr="009D784C" w:rsidRDefault="00FC4EB1" w:rsidP="00FC4EB1">
      <w:pPr>
        <w:pStyle w:val="Ttulo1"/>
        <w:shd w:val="clear" w:color="auto" w:fill="8EAADB" w:themeFill="accent1" w:themeFillTint="99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 xml:space="preserve">Ejercicio </w:t>
      </w:r>
      <w:r>
        <w:rPr>
          <w:b/>
          <w:bCs/>
          <w:color w:val="FFFFFF" w:themeColor="background1"/>
        </w:rPr>
        <w:t>5</w:t>
      </w:r>
    </w:p>
    <w:p w14:paraId="3DE324A2" w14:textId="77777777" w:rsid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 w:bidi="ar-SA"/>
        </w:rPr>
      </w:pPr>
    </w:p>
    <w:p w14:paraId="697246C8" w14:textId="38DAD326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 w:bidi="ar-SA"/>
        </w:rPr>
        <w:t>--Apartado a:</w:t>
      </w:r>
    </w:p>
    <w:p w14:paraId="60125D57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CREATE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 w:bidi="ar-SA"/>
        </w:rPr>
        <w:t>USER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centro IDENTIFIED BY </w:t>
      </w:r>
      <w:r w:rsidRPr="00FC4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 w:bidi="ar-SA"/>
        </w:rPr>
        <w:t>'centro'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;</w:t>
      </w:r>
    </w:p>
    <w:p w14:paraId="3B93C805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</w:p>
    <w:p w14:paraId="2F6D337F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 w:bidi="ar-SA"/>
        </w:rPr>
        <w:t>--</w:t>
      </w:r>
      <w:proofErr w:type="spellStart"/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 w:bidi="ar-SA"/>
        </w:rPr>
        <w:t>Apartado</w:t>
      </w:r>
      <w:proofErr w:type="spellEnd"/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 w:bidi="ar-SA"/>
        </w:rPr>
        <w:t xml:space="preserve"> b:</w:t>
      </w:r>
    </w:p>
    <w:p w14:paraId="0B5D5426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SHOW GRANTS </w:t>
      </w:r>
      <w:r w:rsidRPr="00FC4EB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 w:bidi="ar-SA"/>
        </w:rPr>
        <w:t>FOR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centro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;</w:t>
      </w:r>
    </w:p>
    <w:p w14:paraId="1671F473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</w:p>
    <w:p w14:paraId="2CBB8D8F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 w:bidi="ar-SA"/>
        </w:rPr>
        <w:t>--Apartado c:</w:t>
      </w:r>
    </w:p>
    <w:p w14:paraId="3232801D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 w:bidi="ar-SA"/>
        </w:rPr>
        <w:t>--No, ya que dicho usuario ha sido creado sin privilegios.</w:t>
      </w:r>
    </w:p>
    <w:p w14:paraId="5669B838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</w:p>
    <w:p w14:paraId="30CD1476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 w:bidi="ar-SA"/>
        </w:rPr>
        <w:t>--Apartado d:</w:t>
      </w:r>
    </w:p>
    <w:p w14:paraId="4696BDB8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GRANT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SELECT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ON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</w:t>
      </w:r>
      <w:proofErr w:type="spellStart"/>
      <w:proofErr w:type="gram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centro.modulo</w:t>
      </w:r>
      <w:proofErr w:type="spellEnd"/>
      <w:proofErr w:type="gram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;</w:t>
      </w:r>
    </w:p>
    <w:p w14:paraId="1FF9274B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</w:p>
    <w:p w14:paraId="34652DDB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 w:bidi="ar-SA"/>
        </w:rPr>
        <w:t>--Apartado e:</w:t>
      </w:r>
    </w:p>
    <w:p w14:paraId="289CFA95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 w:bidi="ar-SA"/>
        </w:rPr>
        <w:t>--Si, ya que le hemos concedido el permiso de consulta.</w:t>
      </w:r>
    </w:p>
    <w:p w14:paraId="2945FFAC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</w:p>
    <w:p w14:paraId="7D6E1F48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 w:bidi="ar-SA"/>
        </w:rPr>
        <w:t>--Apartado f:</w:t>
      </w:r>
    </w:p>
    <w:p w14:paraId="04B2F709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 w:bidi="ar-SA"/>
        </w:rPr>
        <w:t>--No, ya que no le hemos dado permiso como para hacer dicha acción.</w:t>
      </w:r>
    </w:p>
    <w:p w14:paraId="60BBBAB5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</w:p>
    <w:p w14:paraId="1CF69290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 w:bidi="ar-SA"/>
        </w:rPr>
        <w:t>--</w:t>
      </w:r>
      <w:proofErr w:type="spellStart"/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 w:bidi="ar-SA"/>
        </w:rPr>
        <w:t>Apartado</w:t>
      </w:r>
      <w:proofErr w:type="spellEnd"/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 w:bidi="ar-SA"/>
        </w:rPr>
        <w:t xml:space="preserve"> g:</w:t>
      </w:r>
    </w:p>
    <w:p w14:paraId="3A616BDD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GRANT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INSERT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ON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proofErr w:type="gram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centro.*</w:t>
      </w:r>
      <w:proofErr w:type="gram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TO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centro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;</w:t>
      </w:r>
    </w:p>
    <w:p w14:paraId="4673D70D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</w:p>
    <w:p w14:paraId="650DD86D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 w:bidi="ar-SA"/>
        </w:rPr>
        <w:t>--</w:t>
      </w:r>
      <w:proofErr w:type="spellStart"/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 w:bidi="ar-SA"/>
        </w:rPr>
        <w:t>Apartado</w:t>
      </w:r>
      <w:proofErr w:type="spellEnd"/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 w:bidi="ar-SA"/>
        </w:rPr>
        <w:t xml:space="preserve"> h:</w:t>
      </w:r>
    </w:p>
    <w:p w14:paraId="5F34AB1B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SHOW GRANTS </w:t>
      </w:r>
      <w:r w:rsidRPr="00FC4EB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 w:bidi="ar-SA"/>
        </w:rPr>
        <w:t>FOR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centro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;</w:t>
      </w:r>
    </w:p>
    <w:p w14:paraId="02951F07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 w:bidi="ar-SA"/>
        </w:rPr>
        <w:t>--Se muestran todas las tablas de la base de datos.</w:t>
      </w:r>
    </w:p>
    <w:p w14:paraId="2DD3F875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 w:bidi="ar-SA"/>
        </w:rPr>
        <w:t xml:space="preserve">--No, ya que solo tiene el permiso de SELECT en la tabla MODULO </w:t>
      </w:r>
    </w:p>
    <w:p w14:paraId="37EF5ABA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</w:p>
    <w:p w14:paraId="74786137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 w:bidi="ar-SA"/>
        </w:rPr>
        <w:lastRenderedPageBreak/>
        <w:t>--Apartado i:</w:t>
      </w:r>
    </w:p>
    <w:p w14:paraId="49367E68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 w:bidi="ar-SA"/>
        </w:rPr>
        <w:t xml:space="preserve">--No se puede en </w:t>
      </w:r>
      <w:proofErr w:type="spellStart"/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 w:bidi="ar-SA"/>
        </w:rPr>
        <w:t>mariaDB</w:t>
      </w:r>
      <w:proofErr w:type="spellEnd"/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 w:bidi="ar-SA"/>
        </w:rPr>
        <w:t xml:space="preserve"> ya que le hemos dado permisos a toda la tabla</w:t>
      </w:r>
    </w:p>
    <w:p w14:paraId="4A9C2656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 w:bidi="ar-SA"/>
        </w:rPr>
        <w:t xml:space="preserve">--Por lo </w:t>
      </w:r>
      <w:proofErr w:type="gramStart"/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 w:bidi="ar-SA"/>
        </w:rPr>
        <w:t>tanto</w:t>
      </w:r>
      <w:proofErr w:type="gramEnd"/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 w:bidi="ar-SA"/>
        </w:rPr>
        <w:t xml:space="preserve"> </w:t>
      </w:r>
      <w:proofErr w:type="spellStart"/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 w:bidi="ar-SA"/>
        </w:rPr>
        <w:t>deberiamos</w:t>
      </w:r>
      <w:proofErr w:type="spellEnd"/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 w:bidi="ar-SA"/>
        </w:rPr>
        <w:t xml:space="preserve"> de revocar todas las tablas.</w:t>
      </w:r>
    </w:p>
    <w:p w14:paraId="637780D0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</w:p>
    <w:p w14:paraId="7A95A804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 w:bidi="ar-SA"/>
        </w:rPr>
        <w:t>--</w:t>
      </w:r>
      <w:proofErr w:type="spellStart"/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 w:bidi="ar-SA"/>
        </w:rPr>
        <w:t>Apartado</w:t>
      </w:r>
      <w:proofErr w:type="spellEnd"/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 w:bidi="ar-SA"/>
        </w:rPr>
        <w:t xml:space="preserve"> j:</w:t>
      </w:r>
    </w:p>
    <w:p w14:paraId="5A5B9657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REVOKE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SELECT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ON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centro.modulo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FROM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centro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;</w:t>
      </w:r>
    </w:p>
    <w:p w14:paraId="06A36F3C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GRANT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</w:t>
      </w:r>
      <w:proofErr w:type="gram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SELECT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(</w:t>
      </w:r>
      <w:proofErr w:type="spellStart"/>
      <w:proofErr w:type="gram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codigo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, nombre)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ON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centro.modulo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TO centro;</w:t>
      </w:r>
    </w:p>
    <w:p w14:paraId="46EF0C4A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</w:p>
    <w:p w14:paraId="5BB75543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 w:bidi="ar-SA"/>
        </w:rPr>
        <w:t>--Apartado K:</w:t>
      </w:r>
    </w:p>
    <w:p w14:paraId="234ED823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GRANT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CREATE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ON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centro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to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centro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;</w:t>
      </w:r>
    </w:p>
    <w:p w14:paraId="22C686AA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</w:p>
    <w:p w14:paraId="3528FA54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 w:bidi="ar-SA"/>
        </w:rPr>
        <w:t>--</w:t>
      </w:r>
      <w:proofErr w:type="spellStart"/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 w:bidi="ar-SA"/>
        </w:rPr>
        <w:t>Apartado</w:t>
      </w:r>
      <w:proofErr w:type="spellEnd"/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 w:bidi="ar-SA"/>
        </w:rPr>
        <w:t xml:space="preserve"> l:</w:t>
      </w:r>
    </w:p>
    <w:p w14:paraId="001848CD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SET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PASSWORD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centro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= PASSWORD </w:t>
      </w:r>
      <w:r w:rsidRPr="00FC4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 w:bidi="ar-SA"/>
        </w:rPr>
        <w:t>'centro1'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;</w:t>
      </w:r>
    </w:p>
    <w:p w14:paraId="3EADA39C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</w:p>
    <w:p w14:paraId="266A67EC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 w:bidi="ar-SA"/>
        </w:rPr>
        <w:t>--</w:t>
      </w:r>
      <w:proofErr w:type="spellStart"/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 w:bidi="ar-SA"/>
        </w:rPr>
        <w:t>Apartado</w:t>
      </w:r>
      <w:proofErr w:type="spellEnd"/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 w:bidi="ar-SA"/>
        </w:rPr>
        <w:t xml:space="preserve"> m:</w:t>
      </w:r>
    </w:p>
    <w:p w14:paraId="5B219E73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REVOKE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ALL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PRIVILGES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GRANT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OPTION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FROM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centro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;</w:t>
      </w:r>
    </w:p>
    <w:p w14:paraId="33C89A30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</w:p>
    <w:p w14:paraId="31CFF94E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 w:bidi="ar-SA"/>
        </w:rPr>
        <w:t>--</w:t>
      </w:r>
      <w:proofErr w:type="spellStart"/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 w:bidi="ar-SA"/>
        </w:rPr>
        <w:t>Apartado</w:t>
      </w:r>
      <w:proofErr w:type="spellEnd"/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 w:bidi="ar-SA"/>
        </w:rPr>
        <w:t xml:space="preserve"> n:</w:t>
      </w:r>
    </w:p>
    <w:p w14:paraId="129C0552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GRANT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ALL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ON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centro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TO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centro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WITH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OPTION;</w:t>
      </w:r>
    </w:p>
    <w:p w14:paraId="0684E86B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</w:p>
    <w:p w14:paraId="33D50B3E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 w:bidi="ar-SA"/>
        </w:rPr>
        <w:t>--Apartado o:</w:t>
      </w:r>
    </w:p>
    <w:p w14:paraId="0F1D101C" w14:textId="176A104F" w:rsid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DROP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 w:bidi="ar-SA"/>
        </w:rPr>
        <w:t>USER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centro;</w:t>
      </w:r>
    </w:p>
    <w:p w14:paraId="5B0062CA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</w:p>
    <w:p w14:paraId="223B0563" w14:textId="4E012DCC" w:rsidR="00FC4EB1" w:rsidRDefault="00FC4EB1" w:rsidP="00FC4EB1">
      <w:pPr>
        <w:rPr>
          <w:rFonts w:ascii="Times New Roman" w:hAnsi="Times New Roman" w:cs="Times New Roman"/>
          <w:b/>
          <w:bCs/>
        </w:rPr>
      </w:pPr>
    </w:p>
    <w:p w14:paraId="1E46C7DF" w14:textId="0D339652" w:rsidR="00FC4EB1" w:rsidRPr="00FC4EB1" w:rsidRDefault="00FC4EB1" w:rsidP="00FC4EB1">
      <w:pPr>
        <w:pStyle w:val="Ttulo1"/>
        <w:shd w:val="clear" w:color="auto" w:fill="8EAADB" w:themeFill="accent1" w:themeFillTint="99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 xml:space="preserve">Ejercicio </w:t>
      </w:r>
      <w:r>
        <w:rPr>
          <w:b/>
          <w:bCs/>
          <w:color w:val="FFFFFF" w:themeColor="background1"/>
        </w:rPr>
        <w:t>6</w:t>
      </w:r>
    </w:p>
    <w:p w14:paraId="0990BD65" w14:textId="77777777" w:rsid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 w:bidi="ar-SA"/>
        </w:rPr>
      </w:pPr>
    </w:p>
    <w:p w14:paraId="7110F832" w14:textId="21851559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 w:bidi="ar-SA"/>
        </w:rPr>
        <w:t xml:space="preserve">-- </w:t>
      </w:r>
      <w:proofErr w:type="spellStart"/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 w:bidi="ar-SA"/>
        </w:rPr>
        <w:t>Apartado</w:t>
      </w:r>
      <w:proofErr w:type="spellEnd"/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 w:bidi="ar-SA"/>
        </w:rPr>
        <w:t xml:space="preserve"> a)</w:t>
      </w:r>
    </w:p>
    <w:p w14:paraId="330E7998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CREATE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DATABASE hotel;</w:t>
      </w:r>
    </w:p>
    <w:p w14:paraId="4D5B978E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</w:p>
    <w:p w14:paraId="4DD20C89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USE hotel;</w:t>
      </w:r>
    </w:p>
    <w:p w14:paraId="0E37B778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</w:p>
    <w:p w14:paraId="0A8625F4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CREATE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TABLE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proofErr w:type="spellStart"/>
      <w:proofErr w:type="gram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reserva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(</w:t>
      </w:r>
      <w:proofErr w:type="gramEnd"/>
    </w:p>
    <w:p w14:paraId="576AAD53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   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idReserva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int unsigned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auto_increment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primary key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,</w:t>
      </w:r>
    </w:p>
    <w:p w14:paraId="32881F05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   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fecha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date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not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null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,</w:t>
      </w:r>
    </w:p>
    <w:p w14:paraId="2B1AE2CD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   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descripcion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proofErr w:type="gram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varchar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(</w:t>
      </w:r>
      <w:proofErr w:type="gramEnd"/>
      <w:r w:rsidRPr="00FC4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 w:bidi="ar-SA"/>
        </w:rPr>
        <w:t>200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)</w:t>
      </w:r>
    </w:p>
    <w:p w14:paraId="417BA019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);</w:t>
      </w:r>
    </w:p>
    <w:p w14:paraId="3EB9BFD1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</w:p>
    <w:p w14:paraId="77007B81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CREATE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 w:bidi="ar-SA"/>
        </w:rPr>
        <w:t>USER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pepe IDENTIFIED BY </w:t>
      </w:r>
      <w:r w:rsidRPr="00FC4E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 w:bidi="ar-SA"/>
        </w:rPr>
        <w:t>'pepe1234'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;</w:t>
      </w:r>
    </w:p>
    <w:p w14:paraId="688F081C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 w:bidi="ar-SA"/>
        </w:rPr>
        <w:t>--GRANT USAGE ON hotel TO pepe IDENTIFIED BY 'pepe1234';</w:t>
      </w:r>
    </w:p>
    <w:p w14:paraId="52370AF0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</w:p>
    <w:p w14:paraId="24AB8131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 w:bidi="ar-SA"/>
        </w:rPr>
        <w:t>-- Apartado b)</w:t>
      </w:r>
    </w:p>
    <w:p w14:paraId="6287ECC5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 w:bidi="ar-SA"/>
        </w:rPr>
        <w:t>-- No puede hacer nada ya que no se le han dado permisos</w:t>
      </w:r>
    </w:p>
    <w:p w14:paraId="139335B5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 w:bidi="ar-SA"/>
        </w:rPr>
        <w:t xml:space="preserve">-- No se le ha asignado </w:t>
      </w:r>
      <w:proofErr w:type="spellStart"/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 w:bidi="ar-SA"/>
        </w:rPr>
        <w:t>ningun</w:t>
      </w:r>
      <w:proofErr w:type="spellEnd"/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 w:bidi="ar-SA"/>
        </w:rPr>
        <w:t xml:space="preserve"> rol</w:t>
      </w:r>
    </w:p>
    <w:p w14:paraId="11802910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</w:p>
    <w:p w14:paraId="7CB40926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 w:bidi="ar-SA"/>
        </w:rPr>
        <w:t>-- Apartado c)</w:t>
      </w:r>
    </w:p>
    <w:p w14:paraId="21CFFBCE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CREATE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ROLE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usuarioHotel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;</w:t>
      </w:r>
    </w:p>
    <w:p w14:paraId="42FBD132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</w:p>
    <w:p w14:paraId="51955051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GRANT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UPDATE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,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INSERT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,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DELETE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,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SELECT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ON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proofErr w:type="gram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hotel.*</w:t>
      </w:r>
      <w:proofErr w:type="gram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TO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usuarioHotel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;</w:t>
      </w:r>
    </w:p>
    <w:p w14:paraId="68371581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</w:p>
    <w:p w14:paraId="2440ED27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 w:bidi="ar-SA"/>
        </w:rPr>
        <w:lastRenderedPageBreak/>
        <w:t>-- Apartado d)</w:t>
      </w:r>
    </w:p>
    <w:p w14:paraId="69D6AB3C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 w:bidi="ar-SA"/>
        </w:rPr>
        <w:t>-- CREATE USER juan;</w:t>
      </w:r>
    </w:p>
    <w:p w14:paraId="6B74143B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GRANT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usuarioHotel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TO juan;</w:t>
      </w:r>
    </w:p>
    <w:p w14:paraId="5F3909CD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</w:p>
    <w:p w14:paraId="2A39ECBE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 w:bidi="ar-SA"/>
        </w:rPr>
        <w:t xml:space="preserve">-- </w:t>
      </w:r>
      <w:proofErr w:type="spellStart"/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 w:bidi="ar-SA"/>
        </w:rPr>
        <w:t>Apartado</w:t>
      </w:r>
      <w:proofErr w:type="spellEnd"/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 w:bidi="ar-SA"/>
        </w:rPr>
        <w:t xml:space="preserve"> e)</w:t>
      </w:r>
    </w:p>
    <w:p w14:paraId="0B3C04C0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REVOKE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UPDATE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,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INSERT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,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DELETE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ON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proofErr w:type="gram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hotel.*</w:t>
      </w:r>
      <w:proofErr w:type="gram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TO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usuarioHotel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;</w:t>
      </w:r>
    </w:p>
    <w:p w14:paraId="188EF76B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 w:bidi="ar-SA"/>
        </w:rPr>
        <w:t xml:space="preserve">--GRANT SELECT ON </w:t>
      </w:r>
      <w:proofErr w:type="spellStart"/>
      <w:proofErr w:type="gramStart"/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 w:bidi="ar-SA"/>
        </w:rPr>
        <w:t>hotel.reserva</w:t>
      </w:r>
      <w:proofErr w:type="spellEnd"/>
      <w:proofErr w:type="gramEnd"/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 w:bidi="ar-SA"/>
        </w:rPr>
        <w:t xml:space="preserve"> TO </w:t>
      </w:r>
      <w:proofErr w:type="spellStart"/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 w:bidi="ar-SA"/>
        </w:rPr>
        <w:t>usuarioHotel</w:t>
      </w:r>
      <w:proofErr w:type="spellEnd"/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 w:bidi="ar-SA"/>
        </w:rPr>
        <w:t>;</w:t>
      </w:r>
    </w:p>
    <w:p w14:paraId="3FB68A27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</w:p>
    <w:p w14:paraId="58DEE28B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 w:bidi="ar-SA"/>
        </w:rPr>
        <w:t xml:space="preserve">-- No se puede ya que el rol de </w:t>
      </w:r>
      <w:proofErr w:type="spellStart"/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 w:bidi="ar-SA"/>
        </w:rPr>
        <w:t>usuarioHotel</w:t>
      </w:r>
      <w:proofErr w:type="spellEnd"/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 w:bidi="ar-SA"/>
        </w:rPr>
        <w:t xml:space="preserve"> ya no tiene ese permiso</w:t>
      </w:r>
    </w:p>
    <w:p w14:paraId="79A5C94E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</w:p>
    <w:p w14:paraId="6828BB3B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 w:bidi="ar-SA"/>
        </w:rPr>
        <w:t xml:space="preserve">-- Siendo </w:t>
      </w:r>
      <w:proofErr w:type="spellStart"/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 w:bidi="ar-SA"/>
        </w:rPr>
        <w:t>root</w:t>
      </w:r>
      <w:proofErr w:type="spellEnd"/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 w:bidi="ar-SA"/>
        </w:rPr>
        <w:t xml:space="preserve"> se puede ya que es el administrador</w:t>
      </w:r>
    </w:p>
    <w:p w14:paraId="7DA3B70C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</w:p>
    <w:p w14:paraId="0CB247CA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 w:bidi="ar-SA"/>
        </w:rPr>
        <w:t>-- Apartado f)</w:t>
      </w:r>
    </w:p>
    <w:p w14:paraId="2E78D0BF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</w:p>
    <w:p w14:paraId="6BED0A59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DROP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ROLE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usuarioHotel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;</w:t>
      </w:r>
    </w:p>
    <w:p w14:paraId="7FB2E5CC" w14:textId="10BE78CD" w:rsid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 w:bidi="ar-SA"/>
        </w:rPr>
        <w:t>-- Se puede y lo que sucede es que juan deja de tener ese rol</w:t>
      </w:r>
    </w:p>
    <w:p w14:paraId="762D1148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</w:p>
    <w:p w14:paraId="57D3B867" w14:textId="053FB9A8" w:rsidR="00FC4EB1" w:rsidRDefault="00FC4EB1" w:rsidP="00FC4EB1">
      <w:pPr>
        <w:rPr>
          <w:rFonts w:ascii="Times New Roman" w:hAnsi="Times New Roman" w:cs="Times New Roman"/>
          <w:b/>
          <w:bCs/>
        </w:rPr>
      </w:pPr>
    </w:p>
    <w:p w14:paraId="47F6B6F3" w14:textId="7FC1767C" w:rsidR="00FC4EB1" w:rsidRPr="00FC4EB1" w:rsidRDefault="00FC4EB1" w:rsidP="00FC4EB1">
      <w:pPr>
        <w:pStyle w:val="Ttulo1"/>
        <w:shd w:val="clear" w:color="auto" w:fill="8EAADB" w:themeFill="accent1" w:themeFillTint="99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 xml:space="preserve">Ejercicio </w:t>
      </w:r>
      <w:r>
        <w:rPr>
          <w:b/>
          <w:bCs/>
          <w:color w:val="FFFFFF" w:themeColor="background1"/>
        </w:rPr>
        <w:t>adicional biblioteca</w:t>
      </w:r>
    </w:p>
    <w:p w14:paraId="61BDF5C3" w14:textId="77777777" w:rsid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</w:pPr>
    </w:p>
    <w:p w14:paraId="07A61B99" w14:textId="6964F954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CREATE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DATABASE Biblioteca;</w:t>
      </w:r>
    </w:p>
    <w:p w14:paraId="0A7D7F93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</w:p>
    <w:p w14:paraId="0B93DD59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USE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Biblioteca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;</w:t>
      </w:r>
    </w:p>
    <w:p w14:paraId="429F5755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CREATE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TABLE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proofErr w:type="gram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Autor(</w:t>
      </w:r>
      <w:proofErr w:type="gramEnd"/>
    </w:p>
    <w:p w14:paraId="75E62D0F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   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IdAutor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SMALLINT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PRIMARY KEY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,</w:t>
      </w:r>
    </w:p>
    <w:p w14:paraId="1A5B9D86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    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nombre </w:t>
      </w:r>
      <w:proofErr w:type="spellStart"/>
      <w:proofErr w:type="gram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varchar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(</w:t>
      </w:r>
      <w:proofErr w:type="gramEnd"/>
      <w:r w:rsidRPr="00FC4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 w:bidi="ar-SA"/>
        </w:rPr>
        <w:t>50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) </w:t>
      </w:r>
      <w:proofErr w:type="spell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not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</w:t>
      </w:r>
      <w:proofErr w:type="spell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null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,</w:t>
      </w:r>
    </w:p>
    <w:p w14:paraId="47B6E7EF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    apellido </w:t>
      </w:r>
      <w:proofErr w:type="spellStart"/>
      <w:proofErr w:type="gram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varchar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(</w:t>
      </w:r>
      <w:proofErr w:type="gramEnd"/>
      <w:r w:rsidRPr="00FC4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 w:bidi="ar-SA"/>
        </w:rPr>
        <w:t>100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) </w:t>
      </w:r>
      <w:proofErr w:type="spell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not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</w:t>
      </w:r>
      <w:proofErr w:type="spell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null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,</w:t>
      </w:r>
    </w:p>
    <w:p w14:paraId="4EEC95E3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   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fechaNacimiento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DATE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not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null</w:t>
      </w:r>
    </w:p>
    <w:p w14:paraId="653F0C0A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);</w:t>
      </w:r>
    </w:p>
    <w:p w14:paraId="3EBDCF06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</w:p>
    <w:p w14:paraId="12BBE888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CREATE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TABLE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proofErr w:type="gram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Libro(</w:t>
      </w:r>
      <w:proofErr w:type="gramEnd"/>
    </w:p>
    <w:p w14:paraId="4DD46A98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    ISBN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SMALLINT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PRIMARY KEY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,</w:t>
      </w:r>
    </w:p>
    <w:p w14:paraId="690A241B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   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numeroPagina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proofErr w:type="gram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SMALLINT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,</w:t>
      </w:r>
      <w:proofErr w:type="gramEnd"/>
    </w:p>
    <w:p w14:paraId="4518064F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   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nombre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proofErr w:type="gram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varchar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(</w:t>
      </w:r>
      <w:proofErr w:type="gramEnd"/>
      <w:r w:rsidRPr="00FC4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 w:bidi="ar-SA"/>
        </w:rPr>
        <w:t>50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)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not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null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,</w:t>
      </w:r>
    </w:p>
    <w:p w14:paraId="45B6F11F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   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tematica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proofErr w:type="gram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varchar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(</w:t>
      </w:r>
      <w:proofErr w:type="gramEnd"/>
      <w:r w:rsidRPr="00FC4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 w:bidi="ar-SA"/>
        </w:rPr>
        <w:t>100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)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not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null</w:t>
      </w:r>
    </w:p>
    <w:p w14:paraId="164D05BC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);</w:t>
      </w:r>
    </w:p>
    <w:p w14:paraId="23E1BE1D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CREATE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TABLE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proofErr w:type="spellStart"/>
      <w:proofErr w:type="gram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Usuario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(</w:t>
      </w:r>
      <w:proofErr w:type="gramEnd"/>
    </w:p>
    <w:p w14:paraId="26471695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   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idUsuario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proofErr w:type="gram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SMALLINT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 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PRIMARY</w:t>
      </w:r>
      <w:proofErr w:type="gramEnd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 xml:space="preserve"> KEY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,</w:t>
      </w:r>
    </w:p>
    <w:p w14:paraId="103A26E0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   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nif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proofErr w:type="gram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char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(</w:t>
      </w:r>
      <w:proofErr w:type="gramEnd"/>
      <w:r w:rsidRPr="00FC4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 w:bidi="ar-SA"/>
        </w:rPr>
        <w:t>9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)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not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null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,</w:t>
      </w:r>
    </w:p>
    <w:p w14:paraId="21F22390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    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nombre </w:t>
      </w:r>
      <w:proofErr w:type="spellStart"/>
      <w:proofErr w:type="gram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varchar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(</w:t>
      </w:r>
      <w:proofErr w:type="gramEnd"/>
      <w:r w:rsidRPr="00FC4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 w:bidi="ar-SA"/>
        </w:rPr>
        <w:t>50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) </w:t>
      </w:r>
      <w:proofErr w:type="spell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not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</w:t>
      </w:r>
      <w:proofErr w:type="spell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null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,</w:t>
      </w:r>
    </w:p>
    <w:p w14:paraId="614B0A07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    apellido </w:t>
      </w:r>
      <w:proofErr w:type="spellStart"/>
      <w:proofErr w:type="gram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varchar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(</w:t>
      </w:r>
      <w:proofErr w:type="gramEnd"/>
      <w:r w:rsidRPr="00FC4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 w:bidi="ar-SA"/>
        </w:rPr>
        <w:t>100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) </w:t>
      </w:r>
      <w:proofErr w:type="spell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not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</w:t>
      </w:r>
      <w:proofErr w:type="spell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null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,</w:t>
      </w:r>
    </w:p>
    <w:p w14:paraId="16CC89A9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   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direccion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</w:t>
      </w:r>
      <w:proofErr w:type="spellStart"/>
      <w:proofErr w:type="gram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varchar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(</w:t>
      </w:r>
      <w:proofErr w:type="gramEnd"/>
      <w:r w:rsidRPr="00FC4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 w:bidi="ar-SA"/>
        </w:rPr>
        <w:t>100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),</w:t>
      </w:r>
    </w:p>
    <w:p w14:paraId="3FC9C713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   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telefono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</w:t>
      </w:r>
      <w:proofErr w:type="spellStart"/>
      <w:proofErr w:type="gram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varchar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(</w:t>
      </w:r>
      <w:proofErr w:type="gramEnd"/>
      <w:r w:rsidRPr="00FC4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 w:bidi="ar-SA"/>
        </w:rPr>
        <w:t>12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) </w:t>
      </w:r>
      <w:proofErr w:type="spell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not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</w:t>
      </w:r>
      <w:proofErr w:type="spell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 w:bidi="ar-SA"/>
        </w:rPr>
        <w:t>null</w:t>
      </w:r>
      <w:proofErr w:type="spellEnd"/>
    </w:p>
    <w:p w14:paraId="3AE703F6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);</w:t>
      </w:r>
    </w:p>
    <w:p w14:paraId="4B8FC8F6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CREATE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TABLE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proofErr w:type="spellStart"/>
      <w:proofErr w:type="gram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Escribir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(</w:t>
      </w:r>
      <w:proofErr w:type="gramEnd"/>
    </w:p>
    <w:p w14:paraId="661D61FA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   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IdAutor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SMALLINT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,</w:t>
      </w:r>
    </w:p>
    <w:p w14:paraId="1044A125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    ISBN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SMALLINT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,</w:t>
      </w:r>
    </w:p>
    <w:p w14:paraId="33E6BC71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   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PRIMARY KEY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(</w:t>
      </w:r>
      <w:proofErr w:type="spellStart"/>
      <w:proofErr w:type="gram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IdAutor,ISBN</w:t>
      </w:r>
      <w:proofErr w:type="spellEnd"/>
      <w:proofErr w:type="gram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),</w:t>
      </w:r>
    </w:p>
    <w:p w14:paraId="35D81723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   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FOREIGN KEY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(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IdAutor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)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REFERENCES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proofErr w:type="gram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Autor(</w:t>
      </w:r>
      <w:proofErr w:type="spellStart"/>
      <w:proofErr w:type="gram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IdAutor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),</w:t>
      </w:r>
    </w:p>
    <w:p w14:paraId="3DFC7C9F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lastRenderedPageBreak/>
        <w:t xml:space="preserve">   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FOREIGN KEY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(ISBN)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REFERENCES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proofErr w:type="gram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Libro(</w:t>
      </w:r>
      <w:proofErr w:type="gram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ISBN)</w:t>
      </w:r>
    </w:p>
    <w:p w14:paraId="1A45B09D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);</w:t>
      </w:r>
    </w:p>
    <w:p w14:paraId="7E952A22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CREATE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TABLE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proofErr w:type="spellStart"/>
      <w:proofErr w:type="gram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Ejemplar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(</w:t>
      </w:r>
      <w:proofErr w:type="gramEnd"/>
    </w:p>
    <w:p w14:paraId="3B7E55E9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   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idEjemplar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proofErr w:type="gram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SMALLINT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,</w:t>
      </w:r>
      <w:proofErr w:type="gramEnd"/>
    </w:p>
    <w:p w14:paraId="78B29359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   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estadoConservacion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proofErr w:type="gram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varchar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(</w:t>
      </w:r>
      <w:proofErr w:type="gramEnd"/>
      <w:r w:rsidRPr="00FC4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 w:bidi="ar-SA"/>
        </w:rPr>
        <w:t>50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)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not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null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,</w:t>
      </w:r>
    </w:p>
    <w:p w14:paraId="75CBB703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   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localizacion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proofErr w:type="gram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varchar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(</w:t>
      </w:r>
      <w:proofErr w:type="gramEnd"/>
      <w:r w:rsidRPr="00FC4EB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 w:bidi="ar-SA"/>
        </w:rPr>
        <w:t>50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)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not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null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,</w:t>
      </w:r>
    </w:p>
    <w:p w14:paraId="2338EDB2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    ISBN </w:t>
      </w:r>
      <w:proofErr w:type="gram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SMALLINT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,</w:t>
      </w:r>
      <w:proofErr w:type="gramEnd"/>
    </w:p>
    <w:p w14:paraId="5A038607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   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PRIMARY KEY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(</w:t>
      </w:r>
      <w:proofErr w:type="spellStart"/>
      <w:proofErr w:type="gram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idEjemplar,ISBN</w:t>
      </w:r>
      <w:proofErr w:type="spellEnd"/>
      <w:proofErr w:type="gram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),</w:t>
      </w:r>
    </w:p>
    <w:p w14:paraId="54399581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   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FOREIGN KEY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(ISBN)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REFERENCES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proofErr w:type="gram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Libro(</w:t>
      </w:r>
      <w:proofErr w:type="gram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ISBN)</w:t>
      </w:r>
    </w:p>
    <w:p w14:paraId="40296355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);</w:t>
      </w:r>
    </w:p>
    <w:p w14:paraId="0ED49C2F" w14:textId="77777777" w:rsidR="00FC4EB1" w:rsidRPr="00FC4EB1" w:rsidRDefault="00FC4EB1" w:rsidP="00FC4EB1">
      <w:pPr>
        <w:shd w:val="clear" w:color="auto" w:fill="1E1E1E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br/>
      </w:r>
    </w:p>
    <w:p w14:paraId="0D78648F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CREATE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TABLE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proofErr w:type="spellStart"/>
      <w:proofErr w:type="gram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Prestar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(</w:t>
      </w:r>
      <w:proofErr w:type="gramEnd"/>
    </w:p>
    <w:p w14:paraId="5EB67F3D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   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fechaPrestamo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date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not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null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,</w:t>
      </w:r>
    </w:p>
    <w:p w14:paraId="1A3C3755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   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fechaDevolucion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date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not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null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,</w:t>
      </w:r>
    </w:p>
    <w:p w14:paraId="13236823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   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idUsuario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proofErr w:type="gram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SMALLINT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,</w:t>
      </w:r>
      <w:proofErr w:type="gramEnd"/>
    </w:p>
    <w:p w14:paraId="505EB94A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   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idEjemplar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proofErr w:type="gram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SMALLINT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,</w:t>
      </w:r>
      <w:proofErr w:type="gramEnd"/>
    </w:p>
    <w:p w14:paraId="5CF73D06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    ISBN </w:t>
      </w:r>
      <w:proofErr w:type="gramStart"/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SMALLINT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,</w:t>
      </w:r>
      <w:proofErr w:type="gramEnd"/>
    </w:p>
    <w:p w14:paraId="13ECF3A9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   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PRIMARY KEY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(</w:t>
      </w:r>
      <w:proofErr w:type="spellStart"/>
      <w:proofErr w:type="gram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fechaPrestamo,ISBN</w:t>
      </w:r>
      <w:proofErr w:type="gram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,idEjemplar,idUsuario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),</w:t>
      </w:r>
    </w:p>
    <w:p w14:paraId="044C6421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   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FOREIGN KEY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(</w:t>
      </w:r>
      <w:proofErr w:type="spellStart"/>
      <w:proofErr w:type="gram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idEjemplar,ISBN</w:t>
      </w:r>
      <w:proofErr w:type="spellEnd"/>
      <w:proofErr w:type="gram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)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REFERENCES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Ejemplar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(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idEjemplar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, ISBN),</w:t>
      </w:r>
    </w:p>
    <w:p w14:paraId="01A9EF47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   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FOREIGN KEY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(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idUsuario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) </w:t>
      </w:r>
      <w:r w:rsidRPr="00FC4E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 w:bidi="ar-SA"/>
        </w:rPr>
        <w:t>REFERENCES</w:t>
      </w: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 xml:space="preserve"> 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Usuario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(</w:t>
      </w:r>
      <w:proofErr w:type="spellStart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idUsuario</w:t>
      </w:r>
      <w:proofErr w:type="spellEnd"/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 w:bidi="ar-SA"/>
        </w:rPr>
        <w:t>)</w:t>
      </w:r>
    </w:p>
    <w:p w14:paraId="6F4D2D7D" w14:textId="6E22FBB2" w:rsid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FC4E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);</w:t>
      </w:r>
    </w:p>
    <w:p w14:paraId="4F1EBDD2" w14:textId="77777777" w:rsidR="00FC4EB1" w:rsidRPr="00FC4EB1" w:rsidRDefault="00FC4EB1" w:rsidP="00FC4EB1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</w:p>
    <w:p w14:paraId="78C21042" w14:textId="77777777" w:rsidR="00FC4EB1" w:rsidRPr="00FC4EB1" w:rsidRDefault="00FC4EB1" w:rsidP="00FC4EB1">
      <w:pPr>
        <w:rPr>
          <w:rFonts w:ascii="Times New Roman" w:hAnsi="Times New Roman" w:cs="Times New Roman"/>
          <w:b/>
          <w:bCs/>
        </w:rPr>
      </w:pPr>
    </w:p>
    <w:sectPr w:rsidR="00FC4EB1" w:rsidRPr="00FC4EB1" w:rsidSect="00BD3A50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20" w:footer="720" w:gutter="0"/>
      <w:pgBorders w:offsetFrom="page">
        <w:left w:val="single" w:sz="4" w:space="24" w:color="auto"/>
        <w:right w:val="single" w:sz="4" w:space="24" w:color="auto"/>
      </w:pgBorders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9EC27" w14:textId="77777777" w:rsidR="00FC4EB1" w:rsidRDefault="00FC4EB1">
      <w:r>
        <w:separator/>
      </w:r>
    </w:p>
  </w:endnote>
  <w:endnote w:type="continuationSeparator" w:id="0">
    <w:p w14:paraId="62EA1ECD" w14:textId="77777777" w:rsidR="00FC4EB1" w:rsidRDefault="00FC4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044863"/>
      <w:docPartObj>
        <w:docPartGallery w:val="Page Numbers (Bottom of Page)"/>
        <w:docPartUnique/>
      </w:docPartObj>
    </w:sdtPr>
    <w:sdtEndPr/>
    <w:sdtContent>
      <w:p w14:paraId="45EDEA3B" w14:textId="77777777" w:rsidR="00412F02" w:rsidRDefault="00412F02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71844CE" wp14:editId="691457D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33" name="Cinta: curvada e inclinada hacia abajo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187AFFE" w14:textId="77777777" w:rsidR="00412F02" w:rsidRDefault="00412F02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71844CE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33" o:spid="_x0000_s1057" type="#_x0000_t107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4187AFFE" w14:textId="77777777" w:rsidR="00412F02" w:rsidRDefault="00412F02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E9F0B" w14:textId="77777777" w:rsidR="000F115E" w:rsidRDefault="00FC4EB1">
    <w:pPr>
      <w:pStyle w:val="Piedepgina"/>
      <w:jc w:val="right"/>
      <w:rPr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31F06" w14:textId="77777777" w:rsidR="00FC4EB1" w:rsidRDefault="00FC4EB1">
      <w:r>
        <w:rPr>
          <w:color w:val="000000"/>
        </w:rPr>
        <w:separator/>
      </w:r>
    </w:p>
  </w:footnote>
  <w:footnote w:type="continuationSeparator" w:id="0">
    <w:p w14:paraId="313D6B47" w14:textId="77777777" w:rsidR="00FC4EB1" w:rsidRDefault="00FC4E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84380" w14:textId="77777777" w:rsidR="00412F02" w:rsidRPr="00412F02" w:rsidRDefault="00412F02" w:rsidP="00412F02">
    <w:pPr>
      <w:pStyle w:val="Encabezado"/>
      <w:shd w:val="clear" w:color="auto" w:fill="2F5496" w:themeFill="accent1" w:themeFillShade="BF"/>
      <w:tabs>
        <w:tab w:val="clear" w:pos="5102"/>
        <w:tab w:val="clear" w:pos="9921"/>
        <w:tab w:val="left" w:pos="4341"/>
      </w:tabs>
      <w:jc w:val="center"/>
      <w:rPr>
        <w:color w:val="FFFFFF" w:themeColor="background1"/>
      </w:rPr>
    </w:pPr>
    <w:r w:rsidRPr="00412F02">
      <w:rPr>
        <w:color w:val="FFFFFF" w:themeColor="background1"/>
      </w:rPr>
      <w:t>Actividades U1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9FBA" w14:textId="77777777" w:rsidR="000F115E" w:rsidRDefault="00FC4EB1">
    <w:pPr>
      <w:pStyle w:val="Encabezado"/>
      <w:jc w:val="center"/>
      <w:rPr>
        <w:sz w:val="28"/>
        <w:szCs w:val="2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EB1"/>
    <w:rsid w:val="000B3C0A"/>
    <w:rsid w:val="000D62A3"/>
    <w:rsid w:val="00265E3A"/>
    <w:rsid w:val="002B0A3E"/>
    <w:rsid w:val="00395642"/>
    <w:rsid w:val="003F442C"/>
    <w:rsid w:val="00412F02"/>
    <w:rsid w:val="00456F82"/>
    <w:rsid w:val="004D52DB"/>
    <w:rsid w:val="007425F1"/>
    <w:rsid w:val="007B2391"/>
    <w:rsid w:val="0095505D"/>
    <w:rsid w:val="009D784C"/>
    <w:rsid w:val="00BA2214"/>
    <w:rsid w:val="00BD3A50"/>
    <w:rsid w:val="00BD785F"/>
    <w:rsid w:val="00CF73CB"/>
    <w:rsid w:val="00DF77A1"/>
    <w:rsid w:val="00E408AD"/>
    <w:rsid w:val="00F0147B"/>
    <w:rsid w:val="00FC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D9E086"/>
  <w15:docId w15:val="{2C1CC072-B023-424E-B1DF-2133566A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2F0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2F02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ind w:left="283" w:hanging="283"/>
      <w:jc w:val="both"/>
    </w:pPr>
    <w:rPr>
      <w:rFonts w:ascii="Times New Roman" w:eastAsia="Times New Roman" w:hAnsi="Times New Roman" w:cs="Times New Roman"/>
      <w:b/>
      <w:bCs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pPr>
      <w:suppressLineNumbers/>
      <w:tabs>
        <w:tab w:val="center" w:pos="5102"/>
        <w:tab w:val="right" w:pos="9921"/>
      </w:tabs>
    </w:pPr>
  </w:style>
  <w:style w:type="paragraph" w:styleId="Encabezado">
    <w:name w:val="header"/>
    <w:basedOn w:val="HeaderandFooter"/>
  </w:style>
  <w:style w:type="paragraph" w:styleId="Piedepgina">
    <w:name w:val="footer"/>
    <w:basedOn w:val="HeaderandFooter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</w:style>
  <w:style w:type="paragraph" w:styleId="Sinespaciado">
    <w:name w:val="No Spacing"/>
    <w:link w:val="SinespaciadoCar"/>
    <w:uiPriority w:val="1"/>
    <w:qFormat/>
    <w:rsid w:val="00412F02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s-ES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12F02"/>
    <w:rPr>
      <w:rFonts w:asciiTheme="minorHAnsi" w:eastAsiaTheme="minorEastAsia" w:hAnsiTheme="minorHAnsi" w:cstheme="minorBidi"/>
      <w:kern w:val="0"/>
      <w:sz w:val="22"/>
      <w:szCs w:val="22"/>
      <w:lang w:eastAsia="es-ES" w:bidi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412F0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2F02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2F02"/>
    <w:rPr>
      <w:rFonts w:cs="Mangal"/>
      <w:sz w:val="20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2F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2F02"/>
    <w:rPr>
      <w:rFonts w:cs="Mangal"/>
      <w:b/>
      <w:bCs/>
      <w:sz w:val="20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12F02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tuloTDC">
    <w:name w:val="TOC Heading"/>
    <w:basedOn w:val="Ttulo1"/>
    <w:next w:val="Normal"/>
    <w:uiPriority w:val="39"/>
    <w:unhideWhenUsed/>
    <w:qFormat/>
    <w:rsid w:val="00412F02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es-ES" w:bidi="ar-SA"/>
    </w:rPr>
  </w:style>
  <w:style w:type="character" w:customStyle="1" w:styleId="Ttulo2Car">
    <w:name w:val="Título 2 Car"/>
    <w:basedOn w:val="Fuentedeprrafopredeter"/>
    <w:link w:val="Ttulo2"/>
    <w:uiPriority w:val="9"/>
    <w:rsid w:val="00412F02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DC2">
    <w:name w:val="toc 2"/>
    <w:basedOn w:val="Normal"/>
    <w:next w:val="Normal"/>
    <w:autoRedefine/>
    <w:uiPriority w:val="39"/>
    <w:unhideWhenUsed/>
    <w:rsid w:val="00412F02"/>
    <w:pPr>
      <w:spacing w:after="100"/>
      <w:ind w:left="24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412F0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62A3"/>
    <w:rPr>
      <w:color w:val="954F72" w:themeColor="followed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D784C"/>
    <w:pPr>
      <w:spacing w:after="10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6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elm\OneDrive\Documentos\Plantillas%20personalizadas%20de%20Office\EjerciciosUnidad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DCD4E3-74F0-41EB-A1D2-E2C224FF9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EjerciciosUnidad1.dotx</Template>
  <TotalTime>8</TotalTime>
  <Pages>8</Pages>
  <Words>881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U1</vt:lpstr>
    </vt:vector>
  </TitlesOfParts>
  <Company>1º DUAL DAW</Company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U3</dc:title>
  <dc:subject>Base de datos</dc:subject>
  <dc:creator>Abel Martínez Peinado</dc:creator>
  <cp:lastModifiedBy>Abel Martínez Peinado</cp:lastModifiedBy>
  <cp:revision>1</cp:revision>
  <cp:lastPrinted>2022-10-05T13:55:00Z</cp:lastPrinted>
  <dcterms:created xsi:type="dcterms:W3CDTF">2023-02-16T23:19:00Z</dcterms:created>
  <dcterms:modified xsi:type="dcterms:W3CDTF">2023-02-16T23:27:00Z</dcterms:modified>
</cp:coreProperties>
</file>